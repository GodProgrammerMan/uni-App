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20320</wp:posOffset>
            </wp:positionH>
            <wp:positionV relativeFrom="paragraph">
              <wp:posOffset>-875665</wp:posOffset>
            </wp:positionV>
            <wp:extent cx="7546975" cy="106965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6688455</wp:posOffset>
                </wp:positionV>
                <wp:extent cx="227330" cy="259080"/>
                <wp:effectExtent l="95250" t="95250" r="39370" b="141605"/>
                <wp:wrapNone/>
                <wp:docPr id="36" name="平行四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09.8pt;margin-top:526.65pt;height:20.4pt;width:17.9pt;z-index:251646976;v-text-anchor:middle;mso-width-relative:page;mso-height-relative:page;" fillcolor="#4A4E59" filled="t" stroked="f" coordsize="21600,21600" o:gfxdata="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8AZkHbAAAADQEAAA8AAAAAAAAAAQAgAAAAIgAAAGRycy9kb3du&#10;cmV2LnhtbFBLAQIUABQAAAAIAIdO4kB2kFQMbgIAAK4EAAAOAAAAAAAAAAEAIAAAACoBAABkcnMv&#10;ZTJvRG9jLnhtbFBLBQYAAAAABgAGAFkBAAAK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6693535</wp:posOffset>
                </wp:positionV>
                <wp:extent cx="1878965" cy="243840"/>
                <wp:effectExtent l="0" t="0" r="0" b="0"/>
                <wp:wrapNone/>
                <wp:docPr id="35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exact"/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技能评价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Skill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1" o:spid="_x0000_s1026" o:spt="202" type="#_x0000_t202" style="position:absolute;left:0pt;margin-left:131.5pt;margin-top:527.05pt;height:19.2pt;width:147.95pt;z-index:251645952;mso-width-relative:page;mso-height-relative:page;" filled="f" stroked="f" coordsize="21600,21600" o:gfxdata="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fbBT2dkAAAANAQAADwAAAAAA&#10;AAABACAAAAAiAAAAZHJzL2Rvd25yZXYueG1sUEsBAhQAFAAAAAgAh07iQN/zkKugAQAAEg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40" w:lineRule="exact"/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技能评价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3427730</wp:posOffset>
                </wp:positionH>
                <wp:positionV relativeFrom="paragraph">
                  <wp:posOffset>6688455</wp:posOffset>
                </wp:positionV>
                <wp:extent cx="227330" cy="259080"/>
                <wp:effectExtent l="190500" t="171450" r="96520" b="198755"/>
                <wp:wrapNone/>
                <wp:docPr id="34" name="平行四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69.9pt;margin-top:526.65pt;height:20.4pt;width:17.9pt;z-index:251644928;v-text-anchor:middle;mso-width-relative:page;mso-height-relative:page;" fillcolor="#2192BC" filled="t" stroked="f" coordsize="21600,21600" o:gfxdata="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+CYZ/3QAAAA0BAAAPAAAAAAAAAAEAIAAAACIAAABkcnMvZG93bnJldi54bWxQSwECFAAU&#10;AAAACACHTuJA7IJKhl4CAACGBAAADgAAAAAAAAABACAAAAAsAQAAZHJzL2Uyb0RvYy54bWxQSwUG&#10;AAAAAAYABgBZAQAA/AU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6687820</wp:posOffset>
                </wp:positionV>
                <wp:extent cx="4705985" cy="259080"/>
                <wp:effectExtent l="114300" t="95250" r="113665" b="140970"/>
                <wp:wrapNone/>
                <wp:docPr id="33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1.35pt;margin-top:526.6pt;height:20.4pt;width:370.55pt;z-index:251643904;v-text-anchor:middle;mso-width-relative:page;mso-height-relative:page;" fillcolor="#4A4E59" filled="t" stroked="f" coordsize="4706252,259229" o:gfxdata="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B492J43wAAAA0BAAAPAAAAAAAA&#10;AAEAIAAAACIAAABkcnMvZG93bnJldi54bWxQSwECFAAUAAAACACHTuJANDZhz34EAAByEAAADgAA&#10;AAAAAAABACAAAAAuAQAAZHJzL2Uyb0RvYy54bWxQSwUGAAAAAAYABgBZAQAAHg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4639310</wp:posOffset>
                </wp:positionV>
                <wp:extent cx="157480" cy="105410"/>
                <wp:effectExtent l="0" t="0" r="0" b="9525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051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pt;margin-top:365.3pt;height:8.3pt;width:12.4pt;z-index:251610112;v-text-anchor:middle;mso-width-relative:page;mso-height-relative:page;" fillcolor="#FFFFFF" filled="t" stroked="f" coordsize="4974795,3320682" o:gfxdata="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Dw&#10;Ga+O2gAAAA0BAAAPAAAAAAAAAAEAIAAAACIAAABkcnMvZG93bnJldi54bWxQSwECFAAUAAAACACH&#10;TuJAmHxScM0CAACrBgAADgAAAAAAAAABACAAAAApAQAAZHJzL2Uyb0RvYy54bWxQSwUGAAAAAAYA&#10;BgBZAQAAaAYAAAAA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-807720</wp:posOffset>
                </wp:positionH>
                <wp:positionV relativeFrom="paragraph">
                  <wp:posOffset>4293870</wp:posOffset>
                </wp:positionV>
                <wp:extent cx="157480" cy="157480"/>
                <wp:effectExtent l="0" t="0" r="0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573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3.6pt;margin-top:338.1pt;height:12.4pt;width:12.4pt;z-index:251612160;v-text-anchor:middle;mso-width-relative:page;mso-height-relative:page;" fillcolor="#FFFFFF" filled="t" stroked="f" coordsize="577593,577592" o:gfxdata="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-803275</wp:posOffset>
                </wp:positionH>
                <wp:positionV relativeFrom="paragraph">
                  <wp:posOffset>3979545</wp:posOffset>
                </wp:positionV>
                <wp:extent cx="157480" cy="134620"/>
                <wp:effectExtent l="0" t="0" r="0" b="0"/>
                <wp:wrapNone/>
                <wp:docPr id="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343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3.25pt;margin-top:313.35pt;height:10.6pt;width:12.4pt;z-index:251611136;v-text-anchor:middle;mso-width-relative:page;mso-height-relative:page;" fillcolor="#FFFFFF" filled="t" stroked="f" coordsize="648072,400516" o:gfxdata="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RSogu9sAAAANAQAADwAAAAAA&#10;AAABACAAAAAiAAAAZHJzL2Rvd25yZXYueG1sUEsBAhQAFAAAAAgAh07iQFhCLkr0AgAAdgcAAA4A&#10;AAAAAAAAAQAgAAAAKgEAAGRycy9lMm9Eb2MueG1sUEsFBgAAAAAGAAYAWQEAAJAGAAAAAA=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3665855</wp:posOffset>
                </wp:positionV>
                <wp:extent cx="162560" cy="153035"/>
                <wp:effectExtent l="0" t="0" r="9525" b="0"/>
                <wp:wrapNone/>
                <wp:docPr id="5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21" cy="15277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15pt;margin-top:288.65pt;height:12.05pt;width:12.8pt;z-index:251613184;v-text-anchor:middle;mso-width-relative:page;mso-height-relative:page;" fillcolor="#FFFFFF" filled="t" stroked="f" coordsize="1993900,1873250" o:gfxdata="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5206,120048;105680,47029;94037,92630;89424,65077;84129,57462;87937,56626;91034,55171;93480,53190;95245,50620;96576,47029;46359,101113;54875,64582;46359,65480;49673,56967;52986,55697;55649,53902;57631,51549;59024,48639;17496,21751;14003,24133;12334,28062;12890,129176;15549,132424;19691,133693;139076,132765;142075,129825;142971,28805;141673,24690;138427,21998;125629,26423;27234,21410;108812,16800;135583,9065;141425,9962;146588,12438;150761,16274;153729,21132;155182,26825;155058,129300;153327,134838;150143,139541;145784,143161;140498,145388;19691,146038;13848,145141;8655,142635;4482,138829;1545,133971;92,128309;216,25804;1916,20265;5100,15532;9490,11912;14776,9684;29645,90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3499485</wp:posOffset>
                </wp:positionV>
                <wp:extent cx="1431925" cy="1725295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172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生日：199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06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hint="eastAsia" w:eastAsia="方正兰亭黑简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所在地：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广西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10"/>
                                <w:szCs w:val="10"/>
                              </w:rPr>
                              <w:t>·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南宁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电话：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15977663273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lzx_net@sina.cn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960842214@qq.com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5pt;margin-top:275.55pt;height:135.85pt;width:112.75pt;z-index:251609088;mso-width-relative:page;mso-height-relative:page;" filled="f" stroked="f" coordsize="21600,21600" o:gfxdata="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p9kNR9wAAAALAQAADwAAAAAAAAABACAAAAAiAAAAZHJzL2Rv&#10;d25yZXYueG1sUEsBAhQAFAAAAAgAh07iQKLB8AKLAQAA7wIAAA4AAAAAAAAAAQAgAAAAKwEAAGRy&#10;cy9lMm9Eb2MueG1sUEsFBgAAAAAGAAYAWQEAAC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生日：199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06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jc w:val="both"/>
                        <w:rPr>
                          <w:rFonts w:hint="eastAsia" w:eastAsia="方正兰亭黑简体"/>
                          <w:lang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所在地：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eastAsia="zh-CN"/>
                        </w:rPr>
                        <w:t>广西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10"/>
                          <w:szCs w:val="10"/>
                        </w:rPr>
                        <w:t>·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eastAsia="zh-CN"/>
                        </w:rPr>
                        <w:t>南宁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jc w:val="both"/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电话：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15977663273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lzx_net@sina.cn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jc w:val="both"/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960842214@qq.com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2628900</wp:posOffset>
                </wp:positionV>
                <wp:extent cx="1692910" cy="436880"/>
                <wp:effectExtent l="0" t="0" r="0" b="0"/>
                <wp:wrapNone/>
                <wp:docPr id="49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910" cy="436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://imlzx.cn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47.5pt;margin-top:207pt;height:34.4pt;width:133.3pt;z-index:251616256;mso-width-relative:page;mso-height-relative:page;" filled="f" stroked="f" coordsize="21600,21600" o:gfxdata="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Fig1v2QAAAAsBAAAPAAAAAAAA&#10;AAEAIAAAACIAAABkcnMvZG93bnJldi54bWxQSwECFAAUAAAACACHTuJAQ+SMpZ8BAAAR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://imlzx.cn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2143760</wp:posOffset>
                </wp:positionV>
                <wp:extent cx="1399540" cy="68580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40" cy="68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梁泽祥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5pt;margin-top:168.8pt;height:54pt;width:110.2pt;z-index:251617280;mso-width-relative:page;mso-height-relative:page;" filled="f" stroked="f" coordsize="21600,21600" o:gfxdata="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CeG0DL2wAAAAwBAAAPAAAAAAAAAAEAIAAAACIAAABkcnMvZG93bnJl&#10;di54bWxQSwECFAAUAAAACACHTuJAIbPRwIgBAADuAgAADgAAAAAAAAABACAAAAAq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梁泽祥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drawing>
          <wp:anchor distT="0" distB="0" distL="114300" distR="114300" simplePos="0" relativeHeight="251614208" behindDoc="0" locked="0" layoutInCell="1" allowOverlap="1">
            <wp:simplePos x="0" y="0"/>
            <wp:positionH relativeFrom="column">
              <wp:posOffset>-623570</wp:posOffset>
            </wp:positionH>
            <wp:positionV relativeFrom="paragraph">
              <wp:posOffset>400685</wp:posOffset>
            </wp:positionV>
            <wp:extent cx="1127125" cy="1583055"/>
            <wp:effectExtent l="288925" t="230505" r="222250" b="281940"/>
            <wp:wrapNone/>
            <wp:docPr id="5" name="图片 5" descr="C:\Users\Administrator\Desktop\xjpic.jpgxj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xjpic.jpgxjpic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1583055"/>
                    </a:xfrm>
                    <a:prstGeom prst="rect">
                      <a:avLst/>
                    </a:prstGeom>
                    <a:grpFill/>
                    <a:ln w="571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203200" dist="38100" dir="9600000" sx="104000" sy="104000" algn="ctr" rotWithShape="0">
                        <a:prstClr val="black">
                          <a:alpha val="6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bookmarkEnd w:id="0"/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-45085</wp:posOffset>
                </wp:positionV>
                <wp:extent cx="4705985" cy="259080"/>
                <wp:effectExtent l="114300" t="95250" r="113665" b="140970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-3.55pt;height:20.4pt;width:370.55pt;z-index:251628544;v-text-anchor:middle;mso-width-relative:page;mso-height-relative:page;" fillcolor="#4A4E59" filled="t" stroked="f" coordsize="4706252,259229" o:gfxdata="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D2qOnT3QAAAAkBAAAPAAAAAAAAAAEA&#10;IAAAACIAAABkcnMvZG93bnJldi54bWxQSwECFAAUAAAACACHTuJAqRAUmX0EAAByEAAADgAAAAAA&#10;AAABACAAAAAsAQAAZHJzL2Uyb0RvYy54bWxQSwUGAAAAAAYABgBZAQAAGw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190500" t="171450" r="96520" b="198755"/>
                <wp:wrapNone/>
                <wp:docPr id="46" name="平行四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-3.5pt;height:20.4pt;width:17.9pt;z-index:251629568;v-text-anchor:middle;mso-width-relative:page;mso-height-relative:page;" fillcolor="#2192BC" filled="t" stroked="f" coordsize="21600,21600" o:gfxdata="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JEFq2wAAAAkBAAAPAAAAAAAAAAEAIAAAACIAAABkcnMvZG93bnJldi54bWxQSwECFAAUAAAA&#10;CACHTuJAj3EDql0CAACGBAAADgAAAAAAAAABACAAAAAqAQAAZHJzL2Uyb0RvYy54bWxQSwUGAAAA&#10;AAYABgBZAQAA+QU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-46990</wp:posOffset>
                </wp:positionV>
                <wp:extent cx="1878965" cy="243840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教育背景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133.4pt;margin-top:-3.7pt;height:19.2pt;width:147.95pt;z-index:251630592;mso-width-relative:page;mso-height-relative:page;" filled="f" stroked="f" coordsize="21600,21600" o:gfxdata="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a2gvHXAAAACQEAAA8AAAAAAAAA&#10;AQAgAAAAIgAAAGRycy9kb3ducmV2LnhtbFBLAQIUABQAAAAIAIdO4kCHON5EoAEAABE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教育背景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95250" t="95250" r="39370" b="141605"/>
                <wp:wrapNone/>
                <wp:docPr id="48" name="平行四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-3.5pt;height:20.4pt;width:17.9pt;z-index:251631616;v-text-anchor:middle;mso-width-relative:page;mso-height-relative:page;" fillcolor="#4A4E59" filled="t" stroked="f" coordsize="21600,21600" o:gfxdata="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A0VfjZAAAACQEAAA8AAAAAAAAAAQAgAAAAIgAAAGRycy9kb3ducmV2&#10;LnhtbFBLAQIUABQAAAAIAIdO4kBIMSBJbQIAAK4EAAAOAAAAAAAAAAEAIAAAACgBAABkcnMvZTJv&#10;RG9jLnhtbFBLBQYAAAAABgAGAFkBAAAH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1783080</wp:posOffset>
                </wp:positionV>
                <wp:extent cx="4705985" cy="259080"/>
                <wp:effectExtent l="114300" t="95250" r="113665" b="14097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140.4pt;height:20.4pt;width:370.55pt;z-index:251633664;v-text-anchor:middle;mso-width-relative:page;mso-height-relative:page;" fillcolor="#4A4E59" filled="t" stroked="f" coordsize="4706252,259229" o:gfxdata="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syN92N4AAAALAQAADwAAAAAAAAAB&#10;ACAAAAAiAAAAZHJzL2Rvd25yZXYueG1sUEsBAhQAFAAAAAgAh07iQEo20Xl9BAAAchAAAA4AAAAA&#10;AAAAAQAgAAAALQEAAGRycy9lMm9Eb2MueG1sUEsFBgAAAAAGAAYAWQEAABwIAAAAAA=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1783715</wp:posOffset>
                </wp:positionV>
                <wp:extent cx="227330" cy="259080"/>
                <wp:effectExtent l="190500" t="171450" r="96520" b="198755"/>
                <wp:wrapNone/>
                <wp:docPr id="42" name="平行四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140.45pt;height:20.4pt;width:17.9pt;z-index:251634688;v-text-anchor:middle;mso-width-relative:page;mso-height-relative:page;" fillcolor="#2192BC" filled="t" stroked="f" coordsize="21600,21600" o:gfxdata="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CDNT3dAAAACwEAAA8AAAAAAAAAAQAgAAAAIgAAAGRycy9kb3ducmV2LnhtbFBLAQIUABQA&#10;AAAIAIdO4kCPRVTyXQIAAIYEAAAOAAAAAAAAAAEAIAAAACwBAABkcnMvZTJvRG9jLnhtbFBLBQYA&#10;AAAABgAGAFkBAAD7BQ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1781175</wp:posOffset>
                </wp:positionV>
                <wp:extent cx="1878965" cy="243840"/>
                <wp:effectExtent l="0" t="0" r="0" b="0"/>
                <wp:wrapNone/>
                <wp:docPr id="43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>工作经历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7" o:spid="_x0000_s1026" o:spt="202" type="#_x0000_t202" style="position:absolute;left:0pt;margin-left:133.4pt;margin-top:140.25pt;height:19.2pt;width:147.95pt;z-index:251635712;mso-width-relative:page;mso-height-relative:page;" filled="f" stroked="f" coordsize="21600,21600" o:gfxdata="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jeJWfYAAAACwEAAA8AAAAA&#10;AAAAAQAgAAAAIgAAAGRycy9kb3ducmV2LnhtbFBLAQIUABQAAAAIAIdO4kCTOlgH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/>
                          <w:color w:val="00B0F0"/>
                          <w:kern w:val="24"/>
                        </w:rPr>
                        <w:t>工作经历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1783715</wp:posOffset>
                </wp:positionV>
                <wp:extent cx="227330" cy="259080"/>
                <wp:effectExtent l="95250" t="95250" r="39370" b="141605"/>
                <wp:wrapNone/>
                <wp:docPr id="44" name="平行四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140.45pt;height:20.4pt;width:17.9pt;z-index:251636736;v-text-anchor:middle;mso-width-relative:page;mso-height-relative:page;" fillcolor="#4A4E59" filled="t" stroked="f" coordsize="21600,21600" o:gfxdata="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TN4o/2QAAAAsBAAAPAAAAAAAAAAEAIAAAACIAAABkcnMvZG93bnJl&#10;di54bWxQSwECFAAUAAAACACHTuJA6Y9LiW4CAACuBAAADgAAAAAAAAABACAAAAAoAQAAZHJzL2Uy&#10;b0RvYy54bWxQSwUGAAAAAAYABgBZAQAACA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8136890</wp:posOffset>
                </wp:positionV>
                <wp:extent cx="4705985" cy="259080"/>
                <wp:effectExtent l="114300" t="95250" r="113665" b="140970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640.7pt;height:20.4pt;width:370.55pt;z-index:251649024;v-text-anchor:middle;mso-width-relative:page;mso-height-relative:page;" fillcolor="#4A4E59" filled="t" stroked="f" coordsize="4706252,259229" o:gfxdata="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PSIN0TeAAAADQEAAA8AAAAAAAAAAQAg&#10;AAAAIgAAAGRycy9kb3ducmV2LnhtbFBLAQIUABQAAAAIAIdO4kBbsDhGewQAAHIQAAAOAAAAAAAA&#10;AAEAIAAAAC0BAABkcnMvZTJvRG9jLnhtbFBLBQYAAAAABgAGAFkBAAAaCAAAAAA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8137525</wp:posOffset>
                </wp:positionV>
                <wp:extent cx="227330" cy="259080"/>
                <wp:effectExtent l="190500" t="171450" r="96520" b="198755"/>
                <wp:wrapNone/>
                <wp:docPr id="30" name="平行四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640.75pt;height:20.4pt;width:17.9pt;z-index:251650048;v-text-anchor:middle;mso-width-relative:page;mso-height-relative:page;" fillcolor="#2192BC" filled="t" stroked="f" coordsize="21600,21600" o:gfxdata="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9L9Jt0AAAANAQAADwAAAAAAAAABACAAAAAiAAAAZHJzL2Rvd25yZXYueG1sUEsBAhQAFAAA&#10;AAgAh07iQOy2Hd5cAgAAhgQAAA4AAAAAAAAAAQAgAAAALAEAAGRycy9lMm9Eb2MueG1sUEsFBgAA&#10;AAAGAAYAWQEAAPoF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8134985</wp:posOffset>
                </wp:positionV>
                <wp:extent cx="1878965" cy="243840"/>
                <wp:effectExtent l="0" t="0" r="0" b="0"/>
                <wp:wrapNone/>
                <wp:docPr id="31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荣誉奖励 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Awards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9" o:spid="_x0000_s1026" o:spt="202" type="#_x0000_t202" style="position:absolute;left:0pt;margin-left:133.4pt;margin-top:640.55pt;height:19.2pt;width:147.95pt;z-index:251651072;mso-width-relative:page;mso-height-relative:page;" filled="f" stroked="f" coordsize="21600,21600" o:gfxdata="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/1ujT2QAAAA0BAAAPAAAA&#10;AAAAAAEAIAAAACIAAABkcnMvZG93bnJldi54bWxQSwECFAAUAAAACACHTuJAiNBwYKIBAAAS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荣誉奖励 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8137525</wp:posOffset>
                </wp:positionV>
                <wp:extent cx="227330" cy="259080"/>
                <wp:effectExtent l="95250" t="95250" r="39370" b="141605"/>
                <wp:wrapNone/>
                <wp:docPr id="32" name="平行四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640.75pt;height:20.4pt;width:17.9pt;z-index:251652096;v-text-anchor:middle;mso-width-relative:page;mso-height-relative:page;" fillcolor="#4A4E59" filled="t" stroked="f" coordsize="21600,21600" o:gfxdata="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VPqKdoAAAANAQAADwAAAAAAAAABACAAAAAiAAAAZHJzL2Rvd25y&#10;ZXYueG1sUEsBAhQAFAAAAAgAh07iQOkFckxuAgAArgQAAA4AAAAAAAAAAQAgAAAAKQEAAGRycy9l&#10;Mm9Eb2MueG1sUEsFBgAAAAAGAAYAWQEAAAkG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393700</wp:posOffset>
                </wp:positionV>
                <wp:extent cx="4857750" cy="12344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660" cy="12344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.09—201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.6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广西民族师范学院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计算机科学与技术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专业    本科学历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年获得学院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  <w:lang w:eastAsia="zh-CN"/>
                              </w:rPr>
                              <w:t>单项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奖学金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2015年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获得学院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  <w:lang w:eastAsia="zh-CN"/>
                              </w:rPr>
                              <w:t>单项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奖学金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2016/2017年获得学院优秀班干部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3pt;margin-top:31pt;height:97.2pt;width:382.5pt;z-index:251654144;mso-width-relative:page;mso-height-relative:page;" filled="f" stroked="f" coordsize="21600,21600" o:gfxdata="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VabLC2QAAAAoBAAAPAAAAAAAAAAEAIAAAACIAAABkcnMvZG93bnJl&#10;di54bWxQSwECFAAUAAAACACHTuJA0rDVjYoBAADvAgAADgAAAAAAAAABACAAAAAo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.09—201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.6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eastAsia="zh-CN"/>
                        </w:rPr>
                        <w:t>广西民族师范学院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eastAsia="zh-CN"/>
                        </w:rPr>
                        <w:t>计算机科学与技术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专业    本科学历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年获得学院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  <w:lang w:eastAsia="zh-CN"/>
                        </w:rPr>
                        <w:t>单项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奖学金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2015年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获得学院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  <w:lang w:eastAsia="zh-CN"/>
                        </w:rPr>
                        <w:t>单项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奖学金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2016/2017年获得学院优秀班干部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2233930</wp:posOffset>
                </wp:positionV>
                <wp:extent cx="4860290" cy="4401820"/>
                <wp:effectExtent l="0" t="0" r="0" b="0"/>
                <wp:wrapNone/>
                <wp:docPr id="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0200" cy="440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—201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广西住朋购友文化传媒有限公司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程序员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eastAsia="zh-CN"/>
                              </w:rPr>
                              <w:t>主要参与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项目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智慧旅游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景区管理、酒店管理、特色商业街夜区管理、价格、分配统计。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修改设计缺陷，涉及的技术栈：ASP.NET、Redis等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导客系统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权限分配、客户层级分配营销、客户营销统计、企业、团队业绩统计、分配统计。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修改设计缺陷，涉及的技术栈：SqlSugar ORM、Quartz、Faker.Net、NPOI、Redis等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选房系统（http://room.web.zp365.com）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负责开发网站管理后台：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①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购房客户管理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②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选房订单管理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③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开盘活动管理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④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核销与房源管理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instrText xml:space="preserve"> = 5 \* GB3 \* MERGEFORMAT </w:instrTex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18"/>
                                <w:szCs w:val="18"/>
                              </w:rPr>
                              <w:t>⑤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客户进入系统凭证管理</w:t>
                            </w:r>
                            <w:r>
                              <w:rPr>
                                <w:rFonts w:hint="eastAsia" w:eastAsia="方正兰亭粗黑简体" w:asciiTheme="minorAscii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eastAsia="方正兰亭粗黑简体" w:asciiTheme="minorAscii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instrText xml:space="preserve"> = 6 \* GB3 \* MERGEFORMAT </w:instrText>
                            </w:r>
                            <w:r>
                              <w:rPr>
                                <w:rFonts w:hint="eastAsia" w:eastAsia="方正兰亭粗黑简体" w:asciiTheme="minorAscii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asciiTheme="minorAscii"/>
                                <w:sz w:val="18"/>
                                <w:szCs w:val="18"/>
                              </w:rPr>
                              <w:t>⑥</w:t>
                            </w:r>
                            <w:r>
                              <w:rPr>
                                <w:rFonts w:hint="eastAsia" w:eastAsia="方正兰亭粗黑简体" w:asciiTheme="minorAscii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eastAsia="方正兰亭粗黑简体" w:asciiTheme="minorAscii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系统账单对账、资金流水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，网站客户端：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①</w:t>
                            </w:r>
                            <w:r>
                              <w:rPr>
                                <w:rFonts w:hint="eastAsia" w:ascii="Calibri" w:hAnsi="Calibri" w:eastAsia="方正兰亭粗黑简体" w:cs="Calibr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我的购房订单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②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开盘活动详情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③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微信、支付宝、银联三大支付对接。后期维护与开发新的需求功能-调度系统（认购选房功能），开盘现场技术支持等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负责各个系统交互运行与部署，涉及的技术栈：SignalR、SqlSugar ORM、Quartz、Faker.Net、NPOI、Redis等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住朋网（http://zp365.com/）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开发新房列表模块与小区模块，对应的后台管理模块，捉取其他网站平台的信息，整合完善我们网站的信息，减少运营成本，接口对接app文档等。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修改设计缺陷，涉及的技术栈：SqlSugar ORM、Quartz、Faker.Net、NPOI、Redis等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导客系统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权限分配、客户层级分配营销、客户营销统计、业绩统计、分配统计。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修改设计缺陷，涉及的技术栈：SqlSugar ORM、Quartz、Faker.Net、NPOI、Redis等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11.1pt;margin-top:175.9pt;height:346.6pt;width:382.7pt;z-index:251655168;v-text-anchor:middle;mso-width-relative:page;mso-height-relative:page;" filled="f" stroked="f" coordsize="21600,21600" o:gfxdata="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//o0PWAAAADAEAAA8AAAAAAAAAAQAgAAAAIgAAAGRycy9kb3ducmV2LnhtbFBLAQIUABQA&#10;AAAIAIdO4kBFIqF/8gEAANYDAAAOAAAAAAAAAAEAIAAAACU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—201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eastAsia="zh-CN"/>
                        </w:rPr>
                        <w:t>广西住朋购友文化传媒有限公司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eastAsia="zh-CN"/>
                        </w:rPr>
                        <w:t>程序员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eastAsia="zh-CN"/>
                        </w:rPr>
                        <w:t>主要参与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项目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exact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智慧旅游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景区管理、酒店管理、特色商业街夜区管理、价格、分配统计。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修改设计缺陷，涉及的技术栈：ASP.NET、Redis等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exact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导客系统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权限分配、客户层级分配营销、客户营销统计、企业、团队业绩统计、分配统计。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修改设计缺陷，涉及的技术栈：SqlSugar ORM、Quartz、Faker.Net、NPOI、Redis等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exact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选房系统（http://room.web.zp365.com）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负责开发网站管理后台：</w:t>
                      </w:r>
                      <w:r>
                        <w:rPr>
                          <w:rFonts w:hint="eastAsia" w:ascii="宋体" w:hAnsi="宋体" w:eastAsia="宋体" w:cs="宋体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①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购房客户管理</w:t>
                      </w:r>
                      <w:r>
                        <w:rPr>
                          <w:rFonts w:hint="eastAsia" w:ascii="宋体" w:hAnsi="宋体" w:eastAsia="宋体" w:cs="宋体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②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选房订单管理</w:t>
                      </w:r>
                      <w:r>
                        <w:rPr>
                          <w:rFonts w:hint="eastAsia" w:ascii="宋体" w:hAnsi="宋体" w:eastAsia="宋体" w:cs="宋体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③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开盘活动管理</w:t>
                      </w:r>
                      <w:r>
                        <w:rPr>
                          <w:rFonts w:hint="eastAsia" w:ascii="宋体" w:hAnsi="宋体" w:eastAsia="宋体" w:cs="宋体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④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核销与房源管理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instrText xml:space="preserve"> = 5 \* GB3 \* MERGEFORMAT </w:instrTex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18"/>
                          <w:szCs w:val="18"/>
                        </w:rPr>
                        <w:t>⑤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客户进入系统凭证管理</w:t>
                      </w:r>
                      <w:r>
                        <w:rPr>
                          <w:rFonts w:hint="eastAsia" w:eastAsia="方正兰亭粗黑简体" w:asciiTheme="minorAscii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eastAsia="方正兰亭粗黑简体" w:asciiTheme="minorAscii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instrText xml:space="preserve"> = 6 \* GB3 \* MERGEFORMAT </w:instrText>
                      </w:r>
                      <w:r>
                        <w:rPr>
                          <w:rFonts w:hint="eastAsia" w:eastAsia="方正兰亭粗黑简体" w:asciiTheme="minorAscii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asciiTheme="minorAscii"/>
                          <w:sz w:val="18"/>
                          <w:szCs w:val="18"/>
                        </w:rPr>
                        <w:t>⑥</w:t>
                      </w:r>
                      <w:r>
                        <w:rPr>
                          <w:rFonts w:hint="eastAsia" w:eastAsia="方正兰亭粗黑简体" w:asciiTheme="minorAscii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eastAsia="方正兰亭粗黑简体" w:asciiTheme="minorAscii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系统账单对账、资金流水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，网站客户端：</w:t>
                      </w:r>
                      <w:r>
                        <w:rPr>
                          <w:rFonts w:hint="eastAsia" w:ascii="宋体" w:hAnsi="宋体" w:eastAsia="宋体" w:cs="宋体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①</w:t>
                      </w:r>
                      <w:r>
                        <w:rPr>
                          <w:rFonts w:hint="eastAsia" w:ascii="Calibri" w:hAnsi="Calibri" w:eastAsia="方正兰亭粗黑简体" w:cs="Calibr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我的购房订单</w:t>
                      </w:r>
                      <w:r>
                        <w:rPr>
                          <w:rFonts w:hint="eastAsia" w:ascii="宋体" w:hAnsi="宋体" w:eastAsia="宋体" w:cs="宋体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②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开盘活动详情</w:t>
                      </w:r>
                      <w:r>
                        <w:rPr>
                          <w:rFonts w:hint="eastAsia" w:ascii="宋体" w:hAnsi="宋体" w:eastAsia="宋体" w:cs="宋体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③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微信、支付宝、银联三大支付对接。后期维护与开发新的需求功能-调度系统（认购选房功能），开盘现场技术支持等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负责各个系统交互运行与部署，涉及的技术栈：SignalR、SqlSugar ORM、Quartz、Faker.Net、NPOI、Redis等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exact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住朋网（http://zp365.com/）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开发新房列表模块与小区模块，对应的后台管理模块，捉取其他网站平台的信息，整合完善我们网站的信息，减少运营成本，接口对接app文档等。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修改设计缺陷，涉及的技术栈：SqlSugar ORM、Quartz、Faker.Net、NPOI、Redis等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exact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导客系统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权限分配、客户层级分配营销、客户营销统计、业绩统计、分配统计。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修改设计缺陷，涉及的技术栈：SqlSugar ORM、Quartz、Faker.Net、NPOI、Redis等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spacing w:line="360" w:lineRule="exact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6919595</wp:posOffset>
                </wp:positionV>
                <wp:extent cx="4860290" cy="100584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1005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eastAsia="方正兰亭粗黑简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语言技能：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.Net、Java语言、c语言、Linux、Pyhone，安卓开发 数据库：MySQL\SqlServer\Oracle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eastAsia="方正兰亭粗黑简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专业技能：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eastAsia="zh-CN"/>
                              </w:rPr>
                              <w:t>掌握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html、css、js、vue、nodejs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、Tomcat基础,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eastAsia="方正兰亭黑简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管理能力：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前后多次担任项目组织管理者，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eastAsia="zh-CN"/>
                              </w:rPr>
                              <w:t>分配与开发项目，并把握项目进度。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eastAsia="方正兰亭粗黑简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eastAsia="zh-CN"/>
                              </w:rPr>
                              <w:t>现场应变能力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eastAsia="zh-CN"/>
                              </w:rPr>
                              <w:t>大型选房活动出现技术问题，能快速让系统恢复正常运转。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1pt;margin-top:544.85pt;height:79.2pt;width:382.7pt;z-index:251656192;mso-width-relative:page;mso-height-relative:page;" filled="f" stroked="f" coordsize="21600,21600" o:gfxdata="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EcIOx2gAAAA0BAAAPAAAAAAAAAAEAIAAAACIAAABkcnMvZG93bnJl&#10;di54bWxQSwECFAAUAAAACACHTuJAhQIGz4kBAADvAgAADgAAAAAAAAABACAAAAAp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eastAsia="方正兰亭粗黑简体"/>
                          <w:lang w:val="en-US" w:eastAsia="zh-CN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语言技能：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.Net、Java语言、c语言、Linux、Pyhone，安卓开发 数据库：MySQL\SqlServer\Oracle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eastAsia="方正兰亭粗黑简体"/>
                          <w:lang w:val="en-US" w:eastAsia="zh-CN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专业技能：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eastAsia="zh-CN"/>
                        </w:rPr>
                        <w:t>掌握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html、css、js、vue、nodejs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、Tomcat基础,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eastAsia="方正兰亭黑简体"/>
                          <w:lang w:val="en-US" w:eastAsia="zh-CN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管理能力：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前后多次担任项目组织管理者，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  <w:lang w:eastAsia="zh-CN"/>
                        </w:rPr>
                        <w:t>分配与开发项目，并把握项目进度。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eastAsia="方正兰亭粗黑简体"/>
                          <w:lang w:eastAsia="zh-CN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eastAsia="zh-CN"/>
                        </w:rPr>
                        <w:t>现场应变能力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eastAsia="zh-CN"/>
                        </w:rPr>
                        <w:t>大型选房活动出现技术问题，能快速让系统恢复正常运转。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8599170</wp:posOffset>
                </wp:positionV>
                <wp:extent cx="4860290" cy="54864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548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所持证书：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eastAsia="zh-CN"/>
                              </w:rPr>
                              <w:t>计算机二级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等证书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本科阶段：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校级三好学生、优秀学生干部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eastAsia="zh-CN"/>
                              </w:rPr>
                              <w:t>工作阶段：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2017-2018年住朋购友文化传媒有限公司-优秀员工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1pt;margin-top:677.1pt;height:43.2pt;width:382.7pt;z-index:251658240;mso-width-relative:page;mso-height-relative:page;" filled="f" stroked="f" coordsize="21600,21600" o:gfxdata="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JbkV5LbAAAADQEAAA8AAAAAAAAAAQAgAAAAIgAAAGRycy9kb3ducmV2Lnht&#10;bFBLAQIUABQAAAAIAIdO4kAynXLrhAEAAO4CAAAOAAAAAAAAAAEAIAAAACoBAABkcnMvZTJvRG9j&#10;LnhtbFBLBQYAAAAABgAGAFkBAAA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所持证书：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  <w:lang w:eastAsia="zh-CN"/>
                        </w:rPr>
                        <w:t>计算机二级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等证书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本科阶段：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校级三好学生、优秀学生干部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  <w:lang w:eastAsia="zh-CN"/>
                        </w:rPr>
                        <w:t>工作阶段：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2017-2018年住朋购友文化传媒有限公司-优秀员工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3115945</wp:posOffset>
                </wp:positionV>
                <wp:extent cx="2180590" cy="346710"/>
                <wp:effectExtent l="266700" t="190500" r="200660" b="2063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245.35pt;height:27.3pt;width:171.7pt;z-index:251607040;v-text-anchor:middle;mso-width-relative:page;mso-height-relative:page;" fillcolor="#2192BC" filled="t" stroked="f" coordsize="21600,21600" o:gfxdata="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JPBOZ3AAAAAwBAAAPAAAAAAAAAAEAIAAAACIAAABkcnMv&#10;ZG93bnJldi54bWxQSwECFAAUAAAACACHTuJA+oRyYzgCAABSBAAADgAAAAAAAAABACAAAAArAQAA&#10;ZHJzL2Uyb0RvYy54bWxQSwUGAAAAAAYABgBZAQAA1QUAAAAA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-362585</wp:posOffset>
                </wp:positionV>
                <wp:extent cx="1744345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13" cy="472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0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0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程序员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岗位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45pt;margin-top:-28.55pt;height:37.2pt;width:137.35pt;z-index:251618304;mso-width-relative:page;mso-height-relative:page;" filled="f" stroked="f" coordsize="21600,21600" o:gfxdata="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KhHM13aAAAACwEAAA8AAAAAAAAAAQAgAAAAIgAAAGRycy9kb3ducmV2&#10;LnhtbFBLAQIUABQAAAAIAIdO4kBvCg19iAEAAOwCAAAOAAAAAAAAAAEAIAAAACk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程序员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岗位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5142230</wp:posOffset>
                </wp:positionV>
                <wp:extent cx="2180590" cy="346710"/>
                <wp:effectExtent l="266700" t="190500" r="200660" b="2063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404.9pt;height:27.3pt;width:171.7pt;z-index:251619328;v-text-anchor:middle;mso-width-relative:page;mso-height-relative:page;" fillcolor="#2192BC" filled="t" stroked="f" coordsize="21600,21600" o:gfxdata="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gGZj9sAAAAMAQAADwAAAAAAAAABACAAAAAiAAAAZHJzL2Rvd25yZXYu&#10;eG1sUEsBAhQAFAAAAAgAh07iQPg90H4xAgAARwQAAA4AAAAAAAAAAQAgAAAAKgEAAGRycy9lMm9E&#10;b2MueG1sUEsFBgAAAAAGAAYAWQEAAM0FAAAAAA=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6591935</wp:posOffset>
                </wp:positionV>
                <wp:extent cx="2180590" cy="346710"/>
                <wp:effectExtent l="266700" t="190500" r="200660" b="2063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519.05pt;height:27.3pt;width:171.7pt;z-index:251620352;v-text-anchor:middle;mso-width-relative:page;mso-height-relative:page;" fillcolor="#2192BC" filled="t" stroked="f" coordsize="21600,21600" o:gfxdata="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K30Xx3QAAAA4BAAAPAAAAAAAAAAEAIAAAACIAAABkcnMvZG93bnJl&#10;di54bWxQSwECFAAUAAAACACHTuJAYP3iizECAABHBAAADgAAAAAAAAABACAAAAAsAQAAZHJzL2Uy&#10;b0RvYy54bWxQSwUGAAAAAAYABgBZAQAAzwUAAAAA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3002915</wp:posOffset>
                </wp:positionV>
                <wp:extent cx="190500" cy="113030"/>
                <wp:effectExtent l="0" t="0" r="635" b="1905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236.45pt;height:8.9pt;width:15pt;z-index:251621376;v-text-anchor:middle;mso-width-relative:page;mso-height-relative:page;" fillcolor="#114F65" filled="t" stroked="f" coordsize="21600,21600" o:gfxdata="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5LIktoAAAALAQAADwAAAAAAAAABACAAAAAiAAAAZHJzL2Rv&#10;d25yZXYueG1sUEsBAhQAFAAAAAgAh07iQAntydr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5029200</wp:posOffset>
                </wp:positionV>
                <wp:extent cx="190500" cy="113030"/>
                <wp:effectExtent l="0" t="0" r="635" b="1905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396pt;height:8.9pt;width:15pt;z-index:251622400;v-text-anchor:middle;mso-width-relative:page;mso-height-relative:page;" fillcolor="#114F65" filled="t" stroked="f" coordsize="21600,21600" o:gfxdata="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LRXZdoAAAALAQAADwAAAAAAAAABACAAAAAiAAAAZHJzL2Rv&#10;d25yZXYueG1sUEsBAhQAFAAAAAgAh07iQK0EWVf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6478905</wp:posOffset>
                </wp:positionV>
                <wp:extent cx="190500" cy="113030"/>
                <wp:effectExtent l="0" t="0" r="635" b="1905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510.15pt;height:8.9pt;width:15pt;z-index:251623424;v-text-anchor:middle;mso-width-relative:page;mso-height-relative:page;" fillcolor="#114F65" filled="t" stroked="f" coordsize="21600,21600" o:gfxdata="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1JzdvYAAAADQEAAA8AAAAAAAAAAQAgAAAAIgAAAGRycy9kb3du&#10;cmV2LnhtbFBLAQIUABQAAAAIAIdO4kAAOJka/wEAALwDAAAOAAAAAAAAAAEAIAAAACcBAABkcnMv&#10;ZTJvRG9jLnhtbFBLBQYAAAAABgAGAFkBAACYBQAAAAA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3007995</wp:posOffset>
                </wp:positionV>
                <wp:extent cx="1590675" cy="48133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751" cy="481379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236.85pt;height:37.9pt;width:125.25pt;z-index:251624448;v-text-anchor:middle;mso-width-relative:page;mso-height-relative:page;" filled="f" stroked="f" coordsize="21600,21600" o:gfxdata="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wxiwfaAAAACwEAAA8AAAAAAAAAAQAgAAAAIgAA&#10;AGRycy9kb3ducmV2LnhtbFBLAQIUABQAAAAIAIdO4kCh8o6YzQEAAGoDAAAOAAAAAAAAAAEAIAAA&#10;ACkBAABkcnMvZTJvRG9jLnhtbFBLBQYAAAAABgAGAFkBAABoBQAAAAA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5045710</wp:posOffset>
                </wp:positionV>
                <wp:extent cx="1657985" cy="5302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896" cy="529952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397.3pt;height:41.75pt;width:130.55pt;z-index:251625472;v-text-anchor:middle;mso-width-relative:page;mso-height-relative:page;" filled="f" stroked="f" coordsize="21600,21600" o:gfxdata="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d8AS9oAAAAMAQAADwAAAAAAAAABACAAAAAiAAAA&#10;ZHJzL2Rvd25yZXYueG1sUEsBAhQAFAAAAAgAh07iQF8cuorMAQAAagMAAA4AAAAAAAAAAQAgAAAA&#10;KQEAAGRycy9lMm9Eb2MueG1sUEsFBgAAAAAGAAYAWQEAAGc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6492240</wp:posOffset>
                </wp:positionV>
                <wp:extent cx="1725930" cy="45720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134" cy="457456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511.2pt;height:36pt;width:135.9pt;z-index:251626496;v-text-anchor:middle;mso-width-relative:page;mso-height-relative:page;" filled="f" stroked="f" coordsize="21600,21600" o:gfxdata="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sKvxI2QAAAA4BAAAPAAAAAAAAAAEAIAAAACIAAABk&#10;cnMvZG93bnJldi54bWxQSwECFAAUAAAACACHTuJAP3+UWswBAABqAwAADgAAAAAAAAABACAAAAAo&#10;AQAAZHJzL2Uyb0RvYy54bWxQSwUGAAAAAAYABgBZAQAAZgUAAAAA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5636260</wp:posOffset>
                </wp:positionV>
                <wp:extent cx="1899285" cy="7772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50" cy="7772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软件操作：计算机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二级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45pt;margin-top:443.8pt;height:61.2pt;width:149.55pt;z-index:251659264;mso-width-relative:page;mso-height-relative:page;" filled="f" stroked="f" coordsize="21600,21600" o:gfxdata="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KEGuS7cAAAADQEAAA8AAAAAAAAAAQAgAAAAIgAAAGRycy9kb3du&#10;cmV2LnhtbFBLAQIUABQAAAAIAIdO4kAU9P9T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软件操作：计算机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二级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7077710</wp:posOffset>
                </wp:positionV>
                <wp:extent cx="1814195" cy="146304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62" cy="14630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认真完成领导交给的任务，学习能力强，善于沟通，善于找出问题关键并解决问题，不喜欢没有事做的工作，喜欢专研新的技术。不喜欢把今天的事情留给明天，加班也要完成任务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讨厌公务员式的工作，喜欢紧而有序工作。程序员就是要多加班才能提升自己哦。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85pt;margin-top:557.3pt;height:115.2pt;width:142.85pt;z-index:251660288;mso-width-relative:page;mso-height-relative:page;" filled="f" stroked="f" coordsize="21600,21600" o:gfxdata="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UWB1RNsAAAAOAQAADwAAAAAAAAABACAAAAAiAAAAZHJzL2Rvd25y&#10;ZXYueG1sUEsBAhQAFAAAAAgAh07iQNJKSiCJAQAA7w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认真完成领导交给的任务，学习能力强，善于沟通，善于找出问题关键并解决问题，不喜欢没有事做的工作，喜欢专研新的技术。不喜欢把今天的事情留给明天，加班也要完成任务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讨厌公务员式的工作，喜欢紧而有序工作。程序员就是要多加班才能提升自己哦。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粗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90AA84"/>
    <w:multiLevelType w:val="singleLevel"/>
    <w:tmpl w:val="C390AA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44F5CE2"/>
    <w:multiLevelType w:val="multilevel"/>
    <w:tmpl w:val="444F5CE2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36F9"/>
    <w:rsid w:val="00127990"/>
    <w:rsid w:val="002B35E5"/>
    <w:rsid w:val="007669CA"/>
    <w:rsid w:val="00843008"/>
    <w:rsid w:val="008B11F0"/>
    <w:rsid w:val="009B43D1"/>
    <w:rsid w:val="00C81328"/>
    <w:rsid w:val="00E2607B"/>
    <w:rsid w:val="00EC5270"/>
    <w:rsid w:val="02407B51"/>
    <w:rsid w:val="06345F4F"/>
    <w:rsid w:val="064E2C1C"/>
    <w:rsid w:val="06892572"/>
    <w:rsid w:val="08172541"/>
    <w:rsid w:val="0B767900"/>
    <w:rsid w:val="0B847E3F"/>
    <w:rsid w:val="0BDA5072"/>
    <w:rsid w:val="0C8D2A36"/>
    <w:rsid w:val="0CB9378A"/>
    <w:rsid w:val="0D9E0098"/>
    <w:rsid w:val="0F4666A2"/>
    <w:rsid w:val="0FC86556"/>
    <w:rsid w:val="11233850"/>
    <w:rsid w:val="11921A94"/>
    <w:rsid w:val="13F75AD5"/>
    <w:rsid w:val="14391F9E"/>
    <w:rsid w:val="14A70AE3"/>
    <w:rsid w:val="14D65DA4"/>
    <w:rsid w:val="1549154E"/>
    <w:rsid w:val="15504115"/>
    <w:rsid w:val="157F09C1"/>
    <w:rsid w:val="17446D54"/>
    <w:rsid w:val="18C1034C"/>
    <w:rsid w:val="19471AA5"/>
    <w:rsid w:val="1C281913"/>
    <w:rsid w:val="1D8E1C61"/>
    <w:rsid w:val="1DF3697B"/>
    <w:rsid w:val="1EEF4DCB"/>
    <w:rsid w:val="21E47635"/>
    <w:rsid w:val="229E2F7B"/>
    <w:rsid w:val="22B300D4"/>
    <w:rsid w:val="22E85E45"/>
    <w:rsid w:val="23EC2589"/>
    <w:rsid w:val="25067CEC"/>
    <w:rsid w:val="25FC2D30"/>
    <w:rsid w:val="26650619"/>
    <w:rsid w:val="27F736EA"/>
    <w:rsid w:val="27F8414A"/>
    <w:rsid w:val="281A6500"/>
    <w:rsid w:val="286474B0"/>
    <w:rsid w:val="28885B8B"/>
    <w:rsid w:val="28D4759C"/>
    <w:rsid w:val="298D527F"/>
    <w:rsid w:val="2A275211"/>
    <w:rsid w:val="2C1D7484"/>
    <w:rsid w:val="2C231893"/>
    <w:rsid w:val="2C480E54"/>
    <w:rsid w:val="2E1F5236"/>
    <w:rsid w:val="2E4E272D"/>
    <w:rsid w:val="2F712A5F"/>
    <w:rsid w:val="3007171A"/>
    <w:rsid w:val="33077124"/>
    <w:rsid w:val="33415565"/>
    <w:rsid w:val="33512B27"/>
    <w:rsid w:val="34213510"/>
    <w:rsid w:val="34977C61"/>
    <w:rsid w:val="36290096"/>
    <w:rsid w:val="36330FD8"/>
    <w:rsid w:val="365C3803"/>
    <w:rsid w:val="374B16D2"/>
    <w:rsid w:val="375A493F"/>
    <w:rsid w:val="39A5590D"/>
    <w:rsid w:val="3B8774A8"/>
    <w:rsid w:val="3BB5327D"/>
    <w:rsid w:val="3C5A39FC"/>
    <w:rsid w:val="3EB77E5F"/>
    <w:rsid w:val="3F0A781B"/>
    <w:rsid w:val="40046477"/>
    <w:rsid w:val="46BE35DF"/>
    <w:rsid w:val="46C6286A"/>
    <w:rsid w:val="47E25E23"/>
    <w:rsid w:val="48AD2BBF"/>
    <w:rsid w:val="49995AF6"/>
    <w:rsid w:val="4A0C3DD6"/>
    <w:rsid w:val="4A8B3E87"/>
    <w:rsid w:val="4B37343D"/>
    <w:rsid w:val="4C311FCA"/>
    <w:rsid w:val="4E7502F6"/>
    <w:rsid w:val="4F3D1748"/>
    <w:rsid w:val="4FC8674D"/>
    <w:rsid w:val="4FCD79F6"/>
    <w:rsid w:val="5016400F"/>
    <w:rsid w:val="540B491E"/>
    <w:rsid w:val="54752D6D"/>
    <w:rsid w:val="548054C5"/>
    <w:rsid w:val="59493745"/>
    <w:rsid w:val="5ACF22A6"/>
    <w:rsid w:val="5AD86637"/>
    <w:rsid w:val="5B680810"/>
    <w:rsid w:val="5C55612E"/>
    <w:rsid w:val="5C6661C3"/>
    <w:rsid w:val="5D6325A9"/>
    <w:rsid w:val="5DE83C84"/>
    <w:rsid w:val="5E671568"/>
    <w:rsid w:val="5E9E53E1"/>
    <w:rsid w:val="5F021AA6"/>
    <w:rsid w:val="5F083746"/>
    <w:rsid w:val="61FD4667"/>
    <w:rsid w:val="63B257A9"/>
    <w:rsid w:val="642725DC"/>
    <w:rsid w:val="64F83CD1"/>
    <w:rsid w:val="65042E54"/>
    <w:rsid w:val="651E2E8E"/>
    <w:rsid w:val="66625841"/>
    <w:rsid w:val="67A16723"/>
    <w:rsid w:val="687D6AB1"/>
    <w:rsid w:val="68D22F5C"/>
    <w:rsid w:val="694312F5"/>
    <w:rsid w:val="69E622D7"/>
    <w:rsid w:val="6A3B5ECC"/>
    <w:rsid w:val="6A5A2ED2"/>
    <w:rsid w:val="6BCA7398"/>
    <w:rsid w:val="6C2142D9"/>
    <w:rsid w:val="6CD73170"/>
    <w:rsid w:val="6D84319D"/>
    <w:rsid w:val="6EA20557"/>
    <w:rsid w:val="6F102C92"/>
    <w:rsid w:val="70736D58"/>
    <w:rsid w:val="70E63DCC"/>
    <w:rsid w:val="71A07B47"/>
    <w:rsid w:val="72F97D0C"/>
    <w:rsid w:val="73A336E0"/>
    <w:rsid w:val="77C23FDC"/>
    <w:rsid w:val="79313F3E"/>
    <w:rsid w:val="793C13C9"/>
    <w:rsid w:val="7A641359"/>
    <w:rsid w:val="7B3466D3"/>
    <w:rsid w:val="7BD4471A"/>
    <w:rsid w:val="7C071977"/>
    <w:rsid w:val="7CA60E12"/>
    <w:rsid w:val="7CB94AA7"/>
    <w:rsid w:val="7DD04D64"/>
    <w:rsid w:val="7F825800"/>
    <w:rsid w:val="7FB3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Emphasis"/>
    <w:basedOn w:val="5"/>
    <w:qFormat/>
    <w:uiPriority w:val="20"/>
    <w:rPr>
      <w:i/>
    </w:rPr>
  </w:style>
  <w:style w:type="paragraph" w:customStyle="1" w:styleId="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Company>CHINA</Company>
  <Pages>1</Pages>
  <Words>7</Words>
  <Characters>40</Characters>
  <Lines>1</Lines>
  <Paragraphs>1</Paragraphs>
  <TotalTime>345</TotalTime>
  <ScaleCrop>false</ScaleCrop>
  <LinksUpToDate>false</LinksUpToDate>
  <CharactersWithSpaces>46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2016-03-10T05:15:00Z</dcterms:created>
  <dc:creator>Administrator</dc:creator>
  <cp:lastModifiedBy>Administrator</cp:lastModifiedBy>
  <dcterms:modified xsi:type="dcterms:W3CDTF">2019-04-24T16:13:45Z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